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156B" w14:textId="71013446" w:rsidR="00831F94" w:rsidRDefault="00691731">
      <w:pPr>
        <w:pStyle w:val="Ttulo"/>
        <w:jc w:val="right"/>
        <w:rPr>
          <w:lang w:val="pt-BR"/>
        </w:rPr>
      </w:pPr>
      <w:r>
        <w:rPr>
          <w:lang w:val="pt-BR"/>
        </w:rPr>
        <w:t>Sistema e-commerce para pequeno negócio</w:t>
      </w:r>
    </w:p>
    <w:p w14:paraId="48D790E6" w14:textId="77777777" w:rsidR="00831F94" w:rsidRDefault="00C210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91731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0DE9808" w14:textId="77777777" w:rsidR="00831F94" w:rsidRDefault="00831F94">
      <w:pPr>
        <w:pStyle w:val="Ttulo"/>
        <w:jc w:val="right"/>
        <w:rPr>
          <w:lang w:val="pt-BR"/>
        </w:rPr>
      </w:pPr>
    </w:p>
    <w:p w14:paraId="467B2187" w14:textId="77777777" w:rsidR="00831F94" w:rsidRDefault="00C210D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CC221D7" w14:textId="77777777" w:rsidR="00831F94" w:rsidRDefault="00831F94">
      <w:pPr>
        <w:pStyle w:val="Ttulo"/>
        <w:rPr>
          <w:sz w:val="28"/>
          <w:szCs w:val="28"/>
          <w:lang w:val="pt-BR"/>
        </w:rPr>
      </w:pPr>
    </w:p>
    <w:p w14:paraId="3E99213A" w14:textId="77777777" w:rsidR="00831F94" w:rsidRDefault="00831F94">
      <w:pPr>
        <w:rPr>
          <w:lang w:val="pt-BR"/>
        </w:rPr>
      </w:pPr>
    </w:p>
    <w:p w14:paraId="5F5071B1" w14:textId="77777777" w:rsidR="00831F94" w:rsidRDefault="00831F94">
      <w:pPr>
        <w:rPr>
          <w:lang w:val="pt-BR"/>
        </w:rPr>
        <w:sectPr w:rsidR="00831F94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C267695" w14:textId="77777777" w:rsidR="00831F94" w:rsidRDefault="00C210D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31F94" w14:paraId="69E25D9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FFF74" w14:textId="77777777" w:rsidR="00831F94" w:rsidRDefault="00C210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F05D" w14:textId="77777777" w:rsidR="00831F94" w:rsidRDefault="00C210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CF6D9" w14:textId="77777777" w:rsidR="00831F94" w:rsidRDefault="00C210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6E594" w14:textId="77777777" w:rsidR="00831F94" w:rsidRDefault="00C210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31F94" w14:paraId="15AC23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642B" w14:textId="1E131753" w:rsidR="00831F94" w:rsidRDefault="009943D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A36F" w14:textId="039D0435" w:rsidR="00831F94" w:rsidRDefault="009943D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B9CAF" w14:textId="2F549D73" w:rsidR="00831F94" w:rsidRDefault="009943D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Inclusão de termos ao glossário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6CABA" w14:textId="35A2FBAF" w:rsidR="00831F94" w:rsidRDefault="009943D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Gabriel Damasceno</w:t>
            </w:r>
          </w:p>
        </w:tc>
      </w:tr>
      <w:tr w:rsidR="00831F94" w14:paraId="382130E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08E98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B174A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42F5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A7902" w14:textId="77777777" w:rsidR="00831F94" w:rsidRDefault="00831F94">
            <w:pPr>
              <w:pStyle w:val="Tabletext"/>
              <w:rPr>
                <w:lang w:val="pt-BR"/>
              </w:rPr>
            </w:pPr>
          </w:p>
        </w:tc>
      </w:tr>
      <w:tr w:rsidR="00831F94" w14:paraId="2834468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E967D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02191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575E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8AAFB" w14:textId="77777777" w:rsidR="00831F94" w:rsidRDefault="00831F94">
            <w:pPr>
              <w:pStyle w:val="Tabletext"/>
              <w:rPr>
                <w:lang w:val="pt-BR"/>
              </w:rPr>
            </w:pPr>
          </w:p>
        </w:tc>
      </w:tr>
      <w:tr w:rsidR="00831F94" w14:paraId="02BDDE0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D5A5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14C7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FD741" w14:textId="77777777" w:rsidR="00831F94" w:rsidRDefault="00831F9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C4F5" w14:textId="77777777" w:rsidR="00831F94" w:rsidRDefault="00831F94">
            <w:pPr>
              <w:pStyle w:val="Tabletext"/>
              <w:rPr>
                <w:lang w:val="pt-BR"/>
              </w:rPr>
            </w:pPr>
          </w:p>
        </w:tc>
      </w:tr>
    </w:tbl>
    <w:p w14:paraId="48FB38B0" w14:textId="77777777" w:rsidR="00831F94" w:rsidRDefault="00831F94">
      <w:pPr>
        <w:rPr>
          <w:lang w:val="pt-BR"/>
        </w:rPr>
      </w:pPr>
    </w:p>
    <w:p w14:paraId="68BA8DBB" w14:textId="77777777" w:rsidR="00831F94" w:rsidRDefault="00C210D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6503AC6" w14:textId="5B27522F" w:rsidR="00691731" w:rsidRPr="00C210DB" w:rsidRDefault="00C210DB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691731" w:rsidRPr="00957991">
        <w:rPr>
          <w:noProof/>
          <w:lang w:val="pt-BR"/>
        </w:rPr>
        <w:t>1.</w:t>
      </w:r>
      <w:r w:rsidR="00691731" w:rsidRPr="00C210D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691731" w:rsidRPr="00957991">
        <w:rPr>
          <w:noProof/>
          <w:lang w:val="pt-BR"/>
        </w:rPr>
        <w:t>Introdução</w:t>
      </w:r>
      <w:r w:rsidR="00691731">
        <w:rPr>
          <w:noProof/>
        </w:rPr>
        <w:tab/>
      </w:r>
      <w:r w:rsidR="00691731">
        <w:rPr>
          <w:noProof/>
        </w:rPr>
        <w:fldChar w:fldCharType="begin"/>
      </w:r>
      <w:r w:rsidR="00691731">
        <w:rPr>
          <w:noProof/>
        </w:rPr>
        <w:instrText xml:space="preserve"> PAGEREF _Toc74947126 \h </w:instrText>
      </w:r>
      <w:r w:rsidR="00691731">
        <w:rPr>
          <w:noProof/>
        </w:rPr>
      </w:r>
      <w:r w:rsidR="00691731">
        <w:rPr>
          <w:noProof/>
        </w:rPr>
        <w:fldChar w:fldCharType="separate"/>
      </w:r>
      <w:r w:rsidR="00691731">
        <w:rPr>
          <w:noProof/>
        </w:rPr>
        <w:t>4</w:t>
      </w:r>
      <w:r w:rsidR="00691731">
        <w:rPr>
          <w:noProof/>
        </w:rPr>
        <w:fldChar w:fldCharType="end"/>
      </w:r>
    </w:p>
    <w:p w14:paraId="2EEBB810" w14:textId="6850B990" w:rsidR="00691731" w:rsidRPr="00C210DB" w:rsidRDefault="0069173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57991">
        <w:rPr>
          <w:noProof/>
          <w:lang w:val="pt-BR"/>
        </w:rPr>
        <w:t>1.1</w:t>
      </w:r>
      <w:r w:rsidRPr="00C210D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57991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11A80" w14:textId="4EA44D62" w:rsidR="00691731" w:rsidRPr="00C210DB" w:rsidRDefault="0069173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57991">
        <w:rPr>
          <w:noProof/>
          <w:lang w:val="pt-BR"/>
        </w:rPr>
        <w:t>1.2</w:t>
      </w:r>
      <w:r w:rsidRPr="00C210D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57991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26E6D" w14:textId="407AEA5F" w:rsidR="00691731" w:rsidRPr="00C210DB" w:rsidRDefault="0069173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57991">
        <w:rPr>
          <w:noProof/>
          <w:lang w:val="pt-BR"/>
        </w:rPr>
        <w:t>1.3</w:t>
      </w:r>
      <w:r w:rsidRPr="00C210D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57991">
        <w:rPr>
          <w:noProof/>
          <w:lang w:val="pt-BR"/>
        </w:rPr>
        <w:t>Protocolos de rede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3321D7" w14:textId="4A190D4F" w:rsidR="00691731" w:rsidRPr="00C210DB" w:rsidRDefault="0069173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957991">
        <w:rPr>
          <w:noProof/>
          <w:lang w:val="pt-BR"/>
        </w:rPr>
        <w:t>1.4</w:t>
      </w:r>
      <w:r w:rsidRPr="00C210D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957991">
        <w:rPr>
          <w:noProof/>
          <w:lang w:val="pt-BR"/>
        </w:rPr>
        <w:t>Covid-19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A61191" w14:textId="39F69FFB" w:rsidR="00691731" w:rsidRPr="00C210DB" w:rsidRDefault="00691731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 w:rsidRPr="00C210DB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Lockdown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D3C466" w14:textId="61FCC70F" w:rsidR="00831F94" w:rsidRDefault="00C210D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91731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062289A0" w14:textId="77777777" w:rsidR="00831F94" w:rsidRDefault="00C210DB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947126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7606694F" w14:textId="14FF8BF8" w:rsidR="00831F94" w:rsidRDefault="00691731" w:rsidP="00691731">
      <w:pPr>
        <w:pStyle w:val="InfoBlue"/>
      </w:pPr>
      <w:r>
        <w:t>Neste documento estão expostos termos que podem dificultar o entendimento do leitor.</w:t>
      </w:r>
    </w:p>
    <w:p w14:paraId="6F02DFA7" w14:textId="77777777" w:rsidR="00831F94" w:rsidRDefault="00C210DB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947127"/>
      <w:r>
        <w:rPr>
          <w:lang w:val="pt-BR"/>
        </w:rPr>
        <w:t>Finalidade</w:t>
      </w:r>
      <w:bookmarkEnd w:id="3"/>
      <w:bookmarkEnd w:id="4"/>
      <w:bookmarkEnd w:id="5"/>
    </w:p>
    <w:p w14:paraId="5C4AEF7E" w14:textId="33FCAC7C" w:rsidR="00831F94" w:rsidRDefault="00691731" w:rsidP="00691731">
      <w:pPr>
        <w:pStyle w:val="InfoBlue"/>
      </w:pPr>
      <w:r>
        <w:t>Este glossário tem como finalidade a apresentação de alguns termos utilizados na documentação e que precisam ter seu significado exposto ao leitor.</w:t>
      </w:r>
    </w:p>
    <w:p w14:paraId="41D2AF48" w14:textId="77777777" w:rsidR="00831F94" w:rsidRDefault="00C210DB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947128"/>
      <w:r>
        <w:rPr>
          <w:lang w:val="pt-BR"/>
        </w:rPr>
        <w:t>Escopo</w:t>
      </w:r>
      <w:bookmarkEnd w:id="6"/>
      <w:bookmarkEnd w:id="7"/>
      <w:bookmarkEnd w:id="8"/>
    </w:p>
    <w:p w14:paraId="4A9B3652" w14:textId="2E1575B0" w:rsidR="00831F94" w:rsidRDefault="00691731" w:rsidP="00691731">
      <w:pPr>
        <w:pStyle w:val="InfoBlue"/>
      </w:pPr>
      <w:r>
        <w:t>O escopo deste documento é o projeto do sistema e-commerce para pequeno negócio.</w:t>
      </w:r>
    </w:p>
    <w:p w14:paraId="11974D05" w14:textId="1ECA17CB" w:rsidR="00831F94" w:rsidRDefault="00691731">
      <w:pPr>
        <w:pStyle w:val="Ttulo2"/>
        <w:widowControl/>
        <w:rPr>
          <w:lang w:val="pt-BR"/>
        </w:rPr>
      </w:pPr>
      <w:bookmarkStart w:id="9" w:name="_Toc74947129"/>
      <w:r w:rsidRPr="00691731">
        <w:rPr>
          <w:lang w:val="pt-BR"/>
        </w:rPr>
        <w:t>Protocolos de rede</w:t>
      </w:r>
      <w:bookmarkEnd w:id="9"/>
    </w:p>
    <w:p w14:paraId="74727CFC" w14:textId="507F723E" w:rsidR="00831F94" w:rsidRPr="00691731" w:rsidRDefault="00691731" w:rsidP="00691731">
      <w:pPr>
        <w:pStyle w:val="InfoBlue"/>
      </w:pPr>
      <w:r>
        <w:t>S</w:t>
      </w:r>
      <w:r w:rsidRPr="00691731">
        <w:t>ão os conjuntos de normas que permitem que duas ou mais máquinas conectadas à internet se comuniquem.</w:t>
      </w:r>
    </w:p>
    <w:p w14:paraId="6731C419" w14:textId="69E0E44A" w:rsidR="00831F94" w:rsidRDefault="00691731">
      <w:pPr>
        <w:pStyle w:val="Ttulo2"/>
        <w:widowControl/>
        <w:rPr>
          <w:lang w:val="pt-BR"/>
        </w:rPr>
      </w:pPr>
      <w:bookmarkStart w:id="10" w:name="_Toc74947130"/>
      <w:r w:rsidRPr="00691731">
        <w:rPr>
          <w:lang w:val="pt-BR"/>
        </w:rPr>
        <w:t>Covid</w:t>
      </w:r>
      <w:r>
        <w:rPr>
          <w:lang w:val="pt-BR"/>
        </w:rPr>
        <w:t>-</w:t>
      </w:r>
      <w:r w:rsidRPr="00691731">
        <w:rPr>
          <w:lang w:val="pt-BR"/>
        </w:rPr>
        <w:t>19</w:t>
      </w:r>
      <w:bookmarkEnd w:id="10"/>
    </w:p>
    <w:p w14:paraId="7B3CCE91" w14:textId="72C93DA0" w:rsidR="00691731" w:rsidRDefault="00691731" w:rsidP="00691731">
      <w:pPr>
        <w:pStyle w:val="InfoBlue"/>
        <w:rPr>
          <w:rFonts w:ascii="Arial" w:hAnsi="Arial"/>
          <w:b/>
          <w:bCs/>
        </w:rPr>
      </w:pPr>
      <w:r>
        <w:t>A doença do coronavírus (COVID-19) é uma doença infecciosa causada por um coronavírus recém-descoberto. A existência dessa doença ocasionou uma pandemia seguida de lockdown global nos anos de 2020 e 2021</w:t>
      </w:r>
    </w:p>
    <w:p w14:paraId="2D4E0535" w14:textId="57183F19" w:rsidR="00691731" w:rsidRDefault="00691731" w:rsidP="00691731">
      <w:pPr>
        <w:pStyle w:val="Ttulo2"/>
      </w:pPr>
      <w:bookmarkStart w:id="11" w:name="_Toc74947131"/>
      <w:r>
        <w:t>Lockdown</w:t>
      </w:r>
      <w:bookmarkEnd w:id="11"/>
    </w:p>
    <w:p w14:paraId="5839782C" w14:textId="596CD073" w:rsidR="00691731" w:rsidRPr="00691731" w:rsidRDefault="00691731" w:rsidP="00691731">
      <w:pPr>
        <w:ind w:left="720"/>
      </w:pPr>
      <w:proofErr w:type="spellStart"/>
      <w:r>
        <w:t>Confinamento</w:t>
      </w:r>
      <w:proofErr w:type="spellEnd"/>
      <w:r>
        <w:t xml:space="preserve"> social.</w:t>
      </w:r>
    </w:p>
    <w:p w14:paraId="799D6ABE" w14:textId="7A088D69" w:rsidR="00691731" w:rsidRDefault="00691731" w:rsidP="00691731">
      <w:pPr>
        <w:pStyle w:val="InfoBlue"/>
      </w:pPr>
    </w:p>
    <w:sectPr w:rsidR="00691731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05F9" w14:textId="77777777" w:rsidR="00FF3818" w:rsidRDefault="00FF3818">
      <w:pPr>
        <w:spacing w:line="240" w:lineRule="auto"/>
      </w:pPr>
      <w:r>
        <w:separator/>
      </w:r>
    </w:p>
  </w:endnote>
  <w:endnote w:type="continuationSeparator" w:id="0">
    <w:p w14:paraId="3FD55C01" w14:textId="77777777" w:rsidR="00FF3818" w:rsidRDefault="00FF3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1F94" w14:paraId="3327CB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BDADAB" w14:textId="77777777" w:rsidR="00831F94" w:rsidRDefault="00C210D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BC2E19" w14:textId="01DB3EA6" w:rsidR="00831F94" w:rsidRDefault="00C210DB">
          <w:pPr>
            <w:jc w:val="center"/>
          </w:pPr>
          <w:r>
            <w:sym w:font="Symbol" w:char="F0D3"/>
          </w:r>
          <w:proofErr w:type="spellStart"/>
          <w:r w:rsidR="009943DD">
            <w:t>Faculdade</w:t>
          </w:r>
          <w:proofErr w:type="spellEnd"/>
          <w:r w:rsidR="009943DD">
            <w:t xml:space="preserve"> de </w:t>
          </w:r>
          <w:proofErr w:type="spellStart"/>
          <w:r w:rsidR="009943DD">
            <w:t>Tecnologia</w:t>
          </w:r>
          <w:proofErr w:type="spellEnd"/>
          <w:r w:rsidR="009943DD">
            <w:t xml:space="preserve"> de Mogi das Cruzes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43D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4138AA" w14:textId="77777777" w:rsidR="00831F94" w:rsidRDefault="00C210D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8C2E6B9" w14:textId="77777777" w:rsidR="00831F94" w:rsidRDefault="00831F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5762" w14:textId="77777777" w:rsidR="00FF3818" w:rsidRDefault="00FF3818">
      <w:pPr>
        <w:spacing w:line="240" w:lineRule="auto"/>
      </w:pPr>
      <w:r>
        <w:separator/>
      </w:r>
    </w:p>
  </w:footnote>
  <w:footnote w:type="continuationSeparator" w:id="0">
    <w:p w14:paraId="50CE4CF6" w14:textId="77777777" w:rsidR="00FF3818" w:rsidRDefault="00FF3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EB15F" w14:textId="77777777" w:rsidR="00831F94" w:rsidRDefault="00831F94">
    <w:pPr>
      <w:rPr>
        <w:sz w:val="24"/>
        <w:szCs w:val="24"/>
      </w:rPr>
    </w:pPr>
  </w:p>
  <w:p w14:paraId="5CB785D1" w14:textId="77777777" w:rsidR="00831F94" w:rsidRDefault="00831F94">
    <w:pPr>
      <w:pBdr>
        <w:top w:val="single" w:sz="6" w:space="1" w:color="auto"/>
      </w:pBdr>
      <w:rPr>
        <w:sz w:val="24"/>
        <w:szCs w:val="24"/>
      </w:rPr>
    </w:pPr>
  </w:p>
  <w:p w14:paraId="079589E2" w14:textId="6CE62021" w:rsidR="00831F94" w:rsidRDefault="002C0D80" w:rsidP="002C0D80">
    <w:pPr>
      <w:pBdr>
        <w:bottom w:val="single" w:sz="6" w:space="1" w:color="auto"/>
      </w:pBdr>
      <w:jc w:val="center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Faculdade</w:t>
    </w:r>
    <w:proofErr w:type="spellEnd"/>
    <w:r>
      <w:rPr>
        <w:rFonts w:ascii="Arial" w:hAnsi="Arial"/>
        <w:b/>
        <w:bCs/>
        <w:sz w:val="36"/>
        <w:szCs w:val="36"/>
      </w:rPr>
      <w:t xml:space="preserve"> de </w:t>
    </w:r>
    <w:proofErr w:type="spellStart"/>
    <w:r>
      <w:rPr>
        <w:rFonts w:ascii="Arial" w:hAnsi="Arial"/>
        <w:b/>
        <w:bCs/>
        <w:sz w:val="36"/>
        <w:szCs w:val="36"/>
      </w:rPr>
      <w:t>Tecnologia</w:t>
    </w:r>
    <w:proofErr w:type="spellEnd"/>
    <w:r>
      <w:rPr>
        <w:rFonts w:ascii="Arial" w:hAnsi="Arial"/>
        <w:b/>
        <w:bCs/>
        <w:sz w:val="36"/>
        <w:szCs w:val="36"/>
      </w:rPr>
      <w:t xml:space="preserve"> de Mogi das Cruzes</w:t>
    </w:r>
  </w:p>
  <w:p w14:paraId="0ED7463F" w14:textId="77777777" w:rsidR="00831F94" w:rsidRDefault="00831F94">
    <w:pPr>
      <w:pBdr>
        <w:bottom w:val="single" w:sz="6" w:space="1" w:color="auto"/>
      </w:pBdr>
      <w:jc w:val="right"/>
      <w:rPr>
        <w:sz w:val="24"/>
        <w:szCs w:val="24"/>
      </w:rPr>
    </w:pPr>
  </w:p>
  <w:p w14:paraId="73AE99A1" w14:textId="77777777" w:rsidR="00831F94" w:rsidRDefault="00831F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1F94" w14:paraId="72153C4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5405D" w14:textId="63FC5414" w:rsidR="00831F94" w:rsidRDefault="002C0D80">
          <w:r>
            <w:t xml:space="preserve">Sistema e-commerce para </w:t>
          </w:r>
          <w:proofErr w:type="spellStart"/>
          <w:r>
            <w:t>pequeno</w:t>
          </w:r>
          <w:proofErr w:type="spellEnd"/>
          <w:r>
            <w:t xml:space="preserve"> </w:t>
          </w:r>
          <w:proofErr w:type="spellStart"/>
          <w:r>
            <w:t>negócio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8302F5" w14:textId="77777777" w:rsidR="00831F94" w:rsidRDefault="00C210D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31F94" w14:paraId="0343AA7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B76B3B" w14:textId="77777777" w:rsidR="00831F94" w:rsidRDefault="00C210D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91731">
            <w:t>Glossário</w:t>
          </w:r>
          <w:proofErr w:type="spellEnd"/>
          <w:r w:rsidR="00691731">
            <w:t xml:space="preserve"> de </w:t>
          </w:r>
          <w:proofErr w:type="spellStart"/>
          <w:r w:rsidR="00691731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9989AE" w14:textId="642E870F" w:rsidR="00831F94" w:rsidRDefault="00C210DB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9943DD">
            <w:rPr>
              <w:lang w:val="pt-BR"/>
            </w:rPr>
            <w:t>17/06/2021</w:t>
          </w:r>
        </w:p>
      </w:tc>
    </w:tr>
    <w:tr w:rsidR="00831F94" w14:paraId="775A2B2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F01B75" w14:textId="23E6F93A" w:rsidR="00831F94" w:rsidRDefault="002C0D80">
          <w:r>
            <w:rPr>
              <w:lang w:val="pt-BR"/>
            </w:rPr>
            <w:t>GLO-NEG</w:t>
          </w:r>
        </w:p>
      </w:tc>
    </w:tr>
  </w:tbl>
  <w:p w14:paraId="59355060" w14:textId="77777777" w:rsidR="00831F94" w:rsidRDefault="00831F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7FD7D26"/>
    <w:multiLevelType w:val="multilevel"/>
    <w:tmpl w:val="D57ED8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731"/>
    <w:rsid w:val="002C0D80"/>
    <w:rsid w:val="00691731"/>
    <w:rsid w:val="00831F94"/>
    <w:rsid w:val="009943DD"/>
    <w:rsid w:val="00C210DB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7D66C9"/>
  <w15:chartTrackingRefBased/>
  <w15:docId w15:val="{4ED95460-21C0-47DA-BF89-29852F50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91731"/>
    <w:pPr>
      <w:spacing w:after="120"/>
      <w:ind w:left="720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so\Downloads\modelos-trabalho-final\modelos-trabalho-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12</TotalTime>
  <Pages>4</Pages>
  <Words>203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rob</dc:creator>
  <cp:keywords/>
  <dc:description/>
  <cp:lastModifiedBy>ROBSON SOARES</cp:lastModifiedBy>
  <cp:revision>2</cp:revision>
  <dcterms:created xsi:type="dcterms:W3CDTF">2021-06-19T01:08:00Z</dcterms:created>
  <dcterms:modified xsi:type="dcterms:W3CDTF">2021-06-19T02:03:00Z</dcterms:modified>
</cp:coreProperties>
</file>